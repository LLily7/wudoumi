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34AE9" w14:textId="77777777" w:rsidR="00533586" w:rsidRDefault="002523B8">
      <w:pPr>
        <w:pStyle w:val="1"/>
        <w:rPr>
          <w:rFonts w:hint="eastAsia"/>
        </w:rPr>
      </w:pPr>
      <w:r>
        <w:rPr>
          <w:rFonts w:hint="eastAsia"/>
        </w:rPr>
        <w:t>言语理解—词语辨析</w:t>
      </w:r>
    </w:p>
    <w:p w14:paraId="3370AD64" w14:textId="6FDB84F4" w:rsidR="00E5103D" w:rsidRDefault="00E5103D">
      <w:pPr>
        <w:pStyle w:val="a"/>
        <w:rPr>
          <w:rFonts w:hint="eastAsia"/>
        </w:rPr>
      </w:pPr>
      <w:r>
        <w:rPr>
          <w:rFonts w:hint="eastAsia"/>
        </w:rPr>
        <w:t>一般是华图</w:t>
      </w:r>
      <w:r>
        <w:rPr>
          <w:rFonts w:hint="eastAsia"/>
        </w:rPr>
        <w:t>or</w:t>
      </w:r>
      <w:r>
        <w:rPr>
          <w:rFonts w:hint="eastAsia"/>
          <w:lang w:val="en-US"/>
        </w:rPr>
        <w:t>粉笔</w:t>
      </w:r>
      <w:r>
        <w:rPr>
          <w:lang w:val="en-US"/>
        </w:rPr>
        <w:t>APP</w:t>
      </w:r>
      <w:r>
        <w:rPr>
          <w:rFonts w:hint="eastAsia"/>
          <w:lang w:val="en-US"/>
        </w:rPr>
        <w:t>错题里面整理出来的</w:t>
      </w:r>
    </w:p>
    <w:p w14:paraId="0B9D9567" w14:textId="77777777" w:rsidR="002523B8" w:rsidRDefault="002523B8">
      <w:pPr>
        <w:pStyle w:val="a"/>
        <w:rPr>
          <w:rFonts w:hint="eastAsia"/>
        </w:rPr>
      </w:pPr>
      <w:r>
        <w:rPr>
          <w:rFonts w:hint="eastAsia"/>
        </w:rPr>
        <w:t>真知灼见：正确的认识，透辟的见解</w:t>
      </w:r>
    </w:p>
    <w:p w14:paraId="37795235" w14:textId="77777777" w:rsidR="002523B8" w:rsidRDefault="002523B8" w:rsidP="002523B8">
      <w:pPr>
        <w:pStyle w:val="a"/>
        <w:rPr>
          <w:rFonts w:hint="eastAsia"/>
        </w:rPr>
      </w:pPr>
      <w:r>
        <w:rPr>
          <w:rFonts w:hint="eastAsia"/>
        </w:rPr>
        <w:t>不刊之论：不能改变或不可磨灭的言论，用以形容文章的或言辞的精准得当，无懈可击</w:t>
      </w:r>
    </w:p>
    <w:p w14:paraId="44538129" w14:textId="77777777" w:rsidR="002523B8" w:rsidRDefault="002523B8" w:rsidP="002523B8">
      <w:pPr>
        <w:pStyle w:val="a"/>
        <w:rPr>
          <w:rFonts w:hint="eastAsia"/>
        </w:rPr>
      </w:pPr>
      <w:r>
        <w:rPr>
          <w:rFonts w:hint="eastAsia"/>
        </w:rPr>
        <w:t>不易之论：不可更改的言论，形容意见或论断非常正确</w:t>
      </w:r>
    </w:p>
    <w:p w14:paraId="528EEDCA" w14:textId="77777777" w:rsidR="002523B8" w:rsidRDefault="002523B8" w:rsidP="002523B8">
      <w:pPr>
        <w:pStyle w:val="a"/>
        <w:rPr>
          <w:rFonts w:hint="eastAsia"/>
        </w:rPr>
      </w:pPr>
      <w:r>
        <w:rPr>
          <w:rFonts w:hint="eastAsia"/>
        </w:rPr>
        <w:t>各执一端：各人都坚持自己的意见。侧重坚持</w:t>
      </w:r>
    </w:p>
    <w:p w14:paraId="50454DCD" w14:textId="77777777" w:rsidR="002523B8" w:rsidRDefault="002523B8" w:rsidP="002523B8">
      <w:pPr>
        <w:pStyle w:val="a"/>
        <w:rPr>
          <w:rFonts w:hint="eastAsia"/>
        </w:rPr>
      </w:pPr>
      <w:r>
        <w:rPr>
          <w:rFonts w:hint="eastAsia"/>
        </w:rPr>
        <w:t>见仁见智：对于同一个问题各人有各人的见解，侧重意见不同</w:t>
      </w:r>
    </w:p>
    <w:p w14:paraId="3CE2729A" w14:textId="790F1367" w:rsidR="00060ECF" w:rsidRDefault="00305B06" w:rsidP="002523B8">
      <w:pPr>
        <w:pStyle w:val="a"/>
        <w:rPr>
          <w:rFonts w:hint="eastAsia"/>
        </w:rPr>
      </w:pPr>
      <w:r>
        <w:rPr>
          <w:rFonts w:hint="eastAsia"/>
          <w:lang w:val="en-US"/>
        </w:rPr>
        <w:t>兔死狐悲：</w:t>
      </w:r>
      <w:r w:rsidR="00452085" w:rsidRPr="00452085">
        <w:rPr>
          <w:rFonts w:hint="eastAsia"/>
          <w:lang w:val="en-US"/>
        </w:rPr>
        <w:t>意思是兔子和狐狸结成联盟共同对抗猎人，兔子死了狐狸因为失去盟友而悲伤。狐狸是真悲伤。后形容对同盟的死亡或不幸而伤心。</w:t>
      </w:r>
    </w:p>
    <w:p w14:paraId="4AFF3D60" w14:textId="77777777" w:rsidR="00060ECF" w:rsidRDefault="00060ECF" w:rsidP="002523B8">
      <w:pPr>
        <w:pStyle w:val="a"/>
        <w:rPr>
          <w:rFonts w:hint="eastAsia"/>
        </w:rPr>
      </w:pPr>
    </w:p>
    <w:p w14:paraId="7F2F0C7E" w14:textId="77777777" w:rsidR="00060ECF" w:rsidRDefault="00060ECF" w:rsidP="002523B8">
      <w:pPr>
        <w:pStyle w:val="a"/>
        <w:rPr>
          <w:rFonts w:hint="eastAsia"/>
        </w:rPr>
      </w:pPr>
      <w:bookmarkStart w:id="0" w:name="_GoBack"/>
      <w:bookmarkEnd w:id="0"/>
    </w:p>
    <w:p w14:paraId="37A99111" w14:textId="77777777" w:rsidR="00060ECF" w:rsidRDefault="00060ECF" w:rsidP="002523B8">
      <w:pPr>
        <w:pStyle w:val="a"/>
        <w:rPr>
          <w:rFonts w:hint="eastAsia"/>
        </w:rPr>
      </w:pPr>
    </w:p>
    <w:p w14:paraId="60B172C0" w14:textId="77777777" w:rsidR="00060ECF" w:rsidRDefault="00060ECF" w:rsidP="002523B8">
      <w:pPr>
        <w:pStyle w:val="a"/>
        <w:rPr>
          <w:rFonts w:hint="eastAsia"/>
        </w:rPr>
      </w:pPr>
    </w:p>
    <w:p w14:paraId="0DC68F23" w14:textId="77777777" w:rsidR="002523B8" w:rsidRDefault="002523B8">
      <w:pPr>
        <w:pStyle w:val="a"/>
        <w:rPr>
          <w:rFonts w:hint="eastAsia"/>
        </w:rPr>
      </w:pPr>
    </w:p>
    <w:p w14:paraId="3449171C" w14:textId="1DE4DA09" w:rsidR="00533586" w:rsidRDefault="00533586" w:rsidP="00060ECF">
      <w:pPr>
        <w:pStyle w:val="a"/>
        <w:rPr>
          <w:rFonts w:hint="eastAsia"/>
        </w:rPr>
      </w:pPr>
    </w:p>
    <w:sectPr w:rsidR="0053358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FFF23" w14:textId="77777777" w:rsidR="00A20E2B" w:rsidRDefault="00A20E2B">
      <w:r>
        <w:separator/>
      </w:r>
    </w:p>
    <w:p w14:paraId="2E9BB44A" w14:textId="77777777" w:rsidR="00A20E2B" w:rsidRDefault="00A20E2B"/>
  </w:endnote>
  <w:endnote w:type="continuationSeparator" w:id="0">
    <w:p w14:paraId="53D685F9" w14:textId="77777777" w:rsidR="00A20E2B" w:rsidRDefault="00A20E2B">
      <w:r>
        <w:continuationSeparator/>
      </w:r>
    </w:p>
    <w:p w14:paraId="67DE71B4" w14:textId="77777777" w:rsidR="00A20E2B" w:rsidRDefault="00A20E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F675B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BCA65" w14:textId="77777777" w:rsidR="00A20E2B" w:rsidRDefault="00A20E2B">
      <w:r>
        <w:separator/>
      </w:r>
    </w:p>
    <w:p w14:paraId="41205743" w14:textId="77777777" w:rsidR="00A20E2B" w:rsidRDefault="00A20E2B"/>
  </w:footnote>
  <w:footnote w:type="continuationSeparator" w:id="0">
    <w:p w14:paraId="44D30E43" w14:textId="77777777" w:rsidR="00A20E2B" w:rsidRDefault="00A20E2B">
      <w:r>
        <w:continuationSeparator/>
      </w:r>
    </w:p>
    <w:p w14:paraId="6FD6F096" w14:textId="77777777" w:rsidR="00A20E2B" w:rsidRDefault="00A20E2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B8"/>
    <w:rsid w:val="00060ECF"/>
    <w:rsid w:val="002523B8"/>
    <w:rsid w:val="00305B06"/>
    <w:rsid w:val="00452085"/>
    <w:rsid w:val="00533586"/>
    <w:rsid w:val="00547C66"/>
    <w:rsid w:val="007A5E50"/>
    <w:rsid w:val="00A20E2B"/>
    <w:rsid w:val="00C35F1A"/>
    <w:rsid w:val="00C9613D"/>
    <w:rsid w:val="00E5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5DA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c">
    <w:name w:val="FollowedHyperlink"/>
    <w:basedOn w:val="a2"/>
    <w:uiPriority w:val="99"/>
    <w:semiHidden/>
    <w:unhideWhenUsed/>
    <w:rsid w:val="002523B8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0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ngjie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08"/>
    <w:rsid w:val="00BC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888B47594CB7A244904CAE2E410A885D">
    <w:name w:val="888B47594CB7A244904CAE2E410A885D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0E1B39346211D441B9850E2A2671532E">
    <w:name w:val="0E1B39346211D441B9850E2A2671532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13</TotalTime>
  <Pages>1</Pages>
  <Words>34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洁</dc:creator>
  <cp:keywords/>
  <dc:description/>
  <cp:lastModifiedBy>张 洁</cp:lastModifiedBy>
  <cp:revision>11</cp:revision>
  <dcterms:created xsi:type="dcterms:W3CDTF">2020-04-14T07:53:00Z</dcterms:created>
  <dcterms:modified xsi:type="dcterms:W3CDTF">2020-04-14T10:36:00Z</dcterms:modified>
</cp:coreProperties>
</file>